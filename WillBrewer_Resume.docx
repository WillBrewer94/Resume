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21" w:rsidRDefault="00414D83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William Brewer</w:t>
      </w:r>
    </w:p>
    <w:p w:rsidR="00054C21" w:rsidRDefault="00414D83">
      <w:pPr>
        <w:pStyle w:val="Standard"/>
        <w:jc w:val="center"/>
        <w:rPr>
          <w:sz w:val="22"/>
          <w:szCs w:val="22"/>
        </w:rPr>
      </w:pPr>
      <w:r>
        <w:rPr>
          <w:sz w:val="22"/>
          <w:szCs w:val="22"/>
        </w:rPr>
        <w:t>120 North Avenue, NW - Atlanta, GA 30332</w:t>
      </w:r>
    </w:p>
    <w:p w:rsidR="00054C21" w:rsidRDefault="00054C21">
      <w:pPr>
        <w:pStyle w:val="Standard"/>
        <w:jc w:val="center"/>
      </w:pPr>
    </w:p>
    <w:p w:rsidR="00054C21" w:rsidRDefault="00414D83">
      <w:pPr>
        <w:pStyle w:val="Standard"/>
      </w:pPr>
      <w:r>
        <w:rPr>
          <w:rFonts w:ascii="Times New Roman" w:hAnsi="Times New Roman" w:cs="Times New Roman"/>
        </w:rPr>
        <w:t>Cell: 770-596-5302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54C21" w:rsidRDefault="00414D83">
      <w:pPr>
        <w:pStyle w:val="Standard"/>
      </w:pPr>
      <w:r>
        <w:rPr>
          <w:rFonts w:ascii="Times New Roman" w:hAnsi="Times New Roman" w:cs="Times New Roman"/>
        </w:rPr>
        <w:t xml:space="preserve">Email: </w:t>
      </w:r>
      <w:hyperlink r:id="rId7" w:history="1">
        <w:r>
          <w:rPr>
            <w:rStyle w:val="Hyperlink"/>
            <w:rFonts w:ascii="Times New Roman" w:hAnsi="Times New Roman" w:cs="Times New Roman"/>
          </w:rPr>
          <w:t>wbrewer6@gatech.edu</w:t>
        </w:r>
      </w:hyperlink>
    </w:p>
    <w:p w:rsidR="00054C21" w:rsidRDefault="00414D83">
      <w:pPr>
        <w:pStyle w:val="Standard"/>
      </w:pPr>
      <w:r>
        <w:rPr>
          <w:rFonts w:ascii="Times New Roman" w:hAnsi="Times New Roman" w:cs="Times New Roman"/>
        </w:rPr>
        <w:t xml:space="preserve">LinkedIn: </w:t>
      </w:r>
      <w:hyperlink r:id="rId8" w:history="1">
        <w:r>
          <w:rPr>
            <w:rFonts w:ascii="Times New Roman" w:hAnsi="Times New Roman" w:cs="Times New Roman"/>
          </w:rPr>
          <w:t>www.linkedin.com/profile/view?id=368362963&amp;trk=nav_responsive_tab_profile</w:t>
        </w:r>
      </w:hyperlink>
    </w:p>
    <w:p w:rsidR="00054C21" w:rsidRDefault="00414D83">
      <w:pPr>
        <w:pStyle w:val="Standard"/>
      </w:pPr>
      <w:r>
        <w:rPr>
          <w:rFonts w:ascii="Times New Roman" w:hAnsi="Times New Roman" w:cs="Times New Roman"/>
        </w:rPr>
        <w:t>GitHub: https://github.com/Will-Brewer94</w:t>
      </w:r>
    </w:p>
    <w:p w:rsidR="00054C21" w:rsidRDefault="00054C21">
      <w:pPr>
        <w:pStyle w:val="Standard"/>
      </w:pPr>
    </w:p>
    <w:p w:rsidR="00054C21" w:rsidRDefault="00414D83">
      <w:pPr>
        <w:pStyle w:val="Standard"/>
      </w:pPr>
      <w:r>
        <w:rPr>
          <w:rFonts w:ascii="Times New Roman" w:hAnsi="Times New Roman" w:cs="Times New Roman"/>
          <w:noProof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-199430</wp:posOffset>
                </wp:positionH>
                <wp:positionV relativeFrom="paragraph">
                  <wp:posOffset>133959</wp:posOffset>
                </wp:positionV>
                <wp:extent cx="6485893" cy="0"/>
                <wp:effectExtent l="0" t="0" r="29207" b="190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93" cy="0"/>
                        </a:xfrm>
                        <a:prstGeom prst="straightConnector1">
                          <a:avLst/>
                        </a:prstGeom>
                        <a:noFill/>
                        <a:ln w="1911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4E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-15.7pt;margin-top:10.55pt;width:510.7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" strokeweight=".53083mm">
                <v:stroke joinstyle="miter"/>
              </v:shape>
            </w:pict>
          </mc:Fallback>
        </mc:AlternateContent>
      </w:r>
    </w:p>
    <w:p w:rsidR="00054C21" w:rsidRDefault="00054C21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:rsidR="00054C21" w:rsidRDefault="00414D83">
      <w:pPr>
        <w:pStyle w:val="Standard"/>
        <w:spacing w:after="120"/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Skills and Technical Experience</w:t>
      </w:r>
    </w:p>
    <w:p w:rsidR="00054C21" w:rsidRDefault="00054C21">
      <w:pPr>
        <w:pStyle w:val="Standard"/>
        <w:spacing w:after="120"/>
        <w:jc w:val="center"/>
      </w:pPr>
    </w:p>
    <w:p w:rsidR="00054C21" w:rsidRDefault="00414D83">
      <w:pPr>
        <w:pStyle w:val="ListParagraph"/>
        <w:numPr>
          <w:ilvl w:val="0"/>
          <w:numId w:val="3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Computat</w:t>
      </w:r>
      <w:r>
        <w:rPr>
          <w:rFonts w:ascii="Times New Roman" w:hAnsi="Times New Roman" w:cs="Times New Roman"/>
          <w:sz w:val="20"/>
          <w:szCs w:val="20"/>
        </w:rPr>
        <w:t>ional Media major with a high GPA</w:t>
      </w:r>
    </w:p>
    <w:p w:rsidR="00054C21" w:rsidRDefault="00414D83">
      <w:pPr>
        <w:pStyle w:val="ListParagraph"/>
        <w:numPr>
          <w:ilvl w:val="0"/>
          <w:numId w:val="2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Programming experience in Java, C#, C, C++, and Unity Game Engine</w:t>
      </w:r>
    </w:p>
    <w:p w:rsidR="00054C21" w:rsidRDefault="00414D83">
      <w:pPr>
        <w:pStyle w:val="ListParagraph"/>
        <w:numPr>
          <w:ilvl w:val="0"/>
          <w:numId w:val="2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Eagle Scout, earned 2011 and awarded by Scouting Troop 555 of Las Vegas, Nevada</w:t>
      </w:r>
    </w:p>
    <w:p w:rsidR="00054C21" w:rsidRDefault="00414D83">
      <w:pPr>
        <w:pStyle w:val="ListParagraph"/>
        <w:numPr>
          <w:ilvl w:val="0"/>
          <w:numId w:val="2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Extensive leadership experience from several years of holding leader positio</w:t>
      </w:r>
      <w:r>
        <w:rPr>
          <w:rFonts w:ascii="Times New Roman" w:hAnsi="Times New Roman" w:cs="Times New Roman"/>
          <w:sz w:val="20"/>
          <w:szCs w:val="20"/>
        </w:rPr>
        <w:t>ns in the scouting program, including managing and teaching younger scouts</w:t>
      </w:r>
    </w:p>
    <w:p w:rsidR="00054C21" w:rsidRDefault="00414D83">
      <w:pPr>
        <w:pStyle w:val="ListParagraph"/>
        <w:numPr>
          <w:ilvl w:val="0"/>
          <w:numId w:val="2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Experience designing in Adobe Illustrator</w:t>
      </w:r>
    </w:p>
    <w:p w:rsidR="00054C21" w:rsidRDefault="00414D83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:rsidR="00054C21" w:rsidRDefault="00054C21">
      <w:pPr>
        <w:pStyle w:val="Standard"/>
        <w:jc w:val="center"/>
      </w:pPr>
    </w:p>
    <w:p w:rsidR="00054C21" w:rsidRDefault="00414D83">
      <w:pPr>
        <w:pStyle w:val="Standard"/>
      </w:pPr>
      <w:r>
        <w:rPr>
          <w:rFonts w:ascii="Times New Roman" w:hAnsi="Times New Roman" w:cs="Times New Roman"/>
        </w:rPr>
        <w:t>GEORGIA STATE UNIVERSITY, Atlanta, Georgia</w:t>
      </w:r>
    </w:p>
    <w:p w:rsidR="00054C21" w:rsidRDefault="00414D83">
      <w:pPr>
        <w:pStyle w:val="Standard"/>
      </w:pPr>
      <w:r>
        <w:rPr>
          <w:rFonts w:ascii="Times New Roman" w:hAnsi="Times New Roman" w:cs="Times New Roman"/>
          <w:i/>
        </w:rPr>
        <w:t>Bachelor’s Degree in Computer Science</w:t>
      </w:r>
      <w:r>
        <w:rPr>
          <w:rFonts w:ascii="Times New Roman" w:hAnsi="Times New Roman" w:cs="Times New Roman"/>
        </w:rPr>
        <w:t>, Transferred Out in 2015</w:t>
      </w:r>
    </w:p>
    <w:p w:rsidR="00054C21" w:rsidRDefault="00414D8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3.65 Overall</w:t>
      </w:r>
    </w:p>
    <w:p w:rsidR="00054C21" w:rsidRDefault="00054C21">
      <w:pPr>
        <w:pStyle w:val="Standard"/>
        <w:rPr>
          <w:rFonts w:ascii="Times New Roman" w:hAnsi="Times New Roman" w:cs="Times New Roman"/>
        </w:rPr>
      </w:pPr>
    </w:p>
    <w:p w:rsidR="00054C21" w:rsidRDefault="00414D83">
      <w:pPr>
        <w:pStyle w:val="Standard"/>
      </w:pPr>
      <w:r>
        <w:rPr>
          <w:rFonts w:ascii="Times New Roman" w:hAnsi="Times New Roman" w:cs="Times New Roman"/>
        </w:rPr>
        <w:t>GEORGIA INSTITUTE OF TECHNOLOGY, Atlanta, Georgia</w:t>
      </w:r>
    </w:p>
    <w:p w:rsidR="00054C21" w:rsidRDefault="00414D83">
      <w:pPr>
        <w:pStyle w:val="Standard"/>
      </w:pPr>
      <w:r>
        <w:rPr>
          <w:rFonts w:ascii="Times New Roman" w:hAnsi="Times New Roman" w:cs="Times New Roman"/>
          <w:i/>
        </w:rPr>
        <w:t xml:space="preserve">Bachelor’s Degree in Computational Media, </w:t>
      </w:r>
      <w:r>
        <w:rPr>
          <w:rFonts w:ascii="Times New Roman" w:hAnsi="Times New Roman" w:cs="Times New Roman"/>
        </w:rPr>
        <w:t>2015 – 2017 (Current Graduation Date)</w:t>
      </w:r>
    </w:p>
    <w:p w:rsidR="00054C21" w:rsidRDefault="00414D8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3.75 (As of Fall Semester 2015)</w:t>
      </w:r>
    </w:p>
    <w:p w:rsidR="00054C21" w:rsidRDefault="00054C21">
      <w:pPr>
        <w:pStyle w:val="Standard"/>
      </w:pPr>
    </w:p>
    <w:p w:rsidR="00054C21" w:rsidRDefault="00414D83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Job Experience</w:t>
      </w:r>
    </w:p>
    <w:p w:rsidR="00054C21" w:rsidRDefault="00054C21">
      <w:pPr>
        <w:ind w:left="360"/>
      </w:pPr>
    </w:p>
    <w:p w:rsidR="00054C21" w:rsidRDefault="00414D83">
      <w:pPr>
        <w:pStyle w:val="Standard"/>
      </w:pPr>
      <w:r>
        <w:rPr>
          <w:rFonts w:ascii="Times New Roman" w:hAnsi="Times New Roman" w:cs="Times New Roman"/>
        </w:rPr>
        <w:t>TACO MAC RESTURANT GROUP, Suwanee, Georgia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2012 - 2013</w:t>
      </w:r>
    </w:p>
    <w:p w:rsidR="00054C21" w:rsidRDefault="00414D83">
      <w:pPr>
        <w:pStyle w:val="Standard"/>
      </w:pPr>
      <w:r>
        <w:rPr>
          <w:rFonts w:ascii="Times New Roman" w:hAnsi="Times New Roman" w:cs="Times New Roman"/>
          <w:b/>
          <w:i/>
        </w:rPr>
        <w:t>Re</w:t>
      </w:r>
      <w:r>
        <w:rPr>
          <w:rFonts w:ascii="Times New Roman" w:hAnsi="Times New Roman" w:cs="Times New Roman"/>
          <w:b/>
          <w:i/>
        </w:rPr>
        <w:t>staurant Host</w:t>
      </w:r>
    </w:p>
    <w:p w:rsidR="00054C21" w:rsidRDefault="00414D83">
      <w:pPr>
        <w:pStyle w:val="ListParagraph"/>
        <w:numPr>
          <w:ilvl w:val="0"/>
          <w:numId w:val="1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Managed seating customers in a swift and organized manner to ensure the smooth operation of the restaurant</w:t>
      </w:r>
    </w:p>
    <w:p w:rsidR="00054C21" w:rsidRDefault="00414D83">
      <w:pPr>
        <w:pStyle w:val="ListParagraph"/>
        <w:numPr>
          <w:ilvl w:val="0"/>
          <w:numId w:val="1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Developed wide range of people skills, especially disarming situations involving an angry customer</w:t>
      </w:r>
    </w:p>
    <w:p w:rsidR="00054C21" w:rsidRDefault="00414D83">
      <w:pPr>
        <w:pStyle w:val="Standard"/>
      </w:pPr>
      <w:r>
        <w:rPr>
          <w:rFonts w:ascii="Times New Roman" w:hAnsi="Times New Roman" w:cs="Times New Roman"/>
        </w:rPr>
        <w:t>BOY SCOUTS OF AMERICA, Las Vegas, Ne</w:t>
      </w:r>
      <w:r>
        <w:rPr>
          <w:rFonts w:ascii="Times New Roman" w:hAnsi="Times New Roman" w:cs="Times New Roman"/>
        </w:rPr>
        <w:t>vada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2011 - 2011</w:t>
      </w:r>
    </w:p>
    <w:p w:rsidR="00054C21" w:rsidRDefault="00414D83">
      <w:pPr>
        <w:pStyle w:val="Standard"/>
      </w:pPr>
      <w:r>
        <w:rPr>
          <w:rFonts w:ascii="Times New Roman" w:hAnsi="Times New Roman" w:cs="Times New Roman"/>
          <w:b/>
          <w:i/>
        </w:rPr>
        <w:t>Volunteer Project Manager</w:t>
      </w:r>
    </w:p>
    <w:p w:rsidR="00054C21" w:rsidRDefault="00414D83">
      <w:pPr>
        <w:pStyle w:val="ListParagraph"/>
        <w:numPr>
          <w:ilvl w:val="0"/>
          <w:numId w:val="1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Scout-led restoration of the Las Vegas, Nevada Senator Building exterior parking lot</w:t>
      </w:r>
    </w:p>
    <w:p w:rsidR="00054C21" w:rsidRDefault="00414D83">
      <w:pPr>
        <w:pStyle w:val="ListParagraph"/>
        <w:numPr>
          <w:ilvl w:val="0"/>
          <w:numId w:val="1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Managed all aspects of project including: planning, organization, budgeting, recruitment, and execution</w:t>
      </w:r>
    </w:p>
    <w:p w:rsidR="00054C21" w:rsidRDefault="00414D83">
      <w:r>
        <w:t>JORDAN &amp;</w:t>
      </w:r>
      <w:r>
        <w:t xml:space="preserve"> SKALA ENGINEERS, Norcross, Georgia                                                     2015 - 2015</w:t>
      </w:r>
    </w:p>
    <w:p w:rsidR="00054C21" w:rsidRDefault="00414D83">
      <w:pPr>
        <w:rPr>
          <w:b/>
          <w:i/>
        </w:rPr>
      </w:pPr>
      <w:r>
        <w:rPr>
          <w:b/>
          <w:i/>
        </w:rPr>
        <w:t>IT Intern</w:t>
      </w:r>
    </w:p>
    <w:p w:rsidR="00054C21" w:rsidRDefault="00414D83">
      <w:pPr>
        <w:pStyle w:val="ListParagraph"/>
        <w:numPr>
          <w:ilvl w:val="0"/>
          <w:numId w:val="1"/>
        </w:numPr>
        <w:spacing w:after="120"/>
      </w:pPr>
      <w:r>
        <w:rPr>
          <w:rFonts w:ascii="Times New Roman" w:hAnsi="Times New Roman" w:cs="Times New Roman"/>
          <w:sz w:val="20"/>
          <w:szCs w:val="20"/>
        </w:rPr>
        <w:t>Set up and performed maintenance on engineering workstations, and performed general tech support for the office</w:t>
      </w:r>
    </w:p>
    <w:p w:rsidR="00054C21" w:rsidRDefault="00414D8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Gained a familiarity with Autodesk</w:t>
      </w:r>
      <w:r>
        <w:rPr>
          <w:rFonts w:ascii="Times New Roman" w:hAnsi="Times New Roman" w:cs="Times New Roman"/>
          <w:sz w:val="20"/>
          <w:szCs w:val="20"/>
        </w:rPr>
        <w:t xml:space="preserve"> software, specifically Autocad and Revit</w:t>
      </w:r>
    </w:p>
    <w:p w:rsidR="00054C21" w:rsidRDefault="00054C21">
      <w:pPr>
        <w:spacing w:after="120"/>
        <w:rPr>
          <w:b/>
          <w:i/>
        </w:rPr>
      </w:pPr>
    </w:p>
    <w:p w:rsidR="00054C21" w:rsidRDefault="00054C21">
      <w:pPr>
        <w:spacing w:after="120"/>
        <w:rPr>
          <w:b/>
        </w:rPr>
      </w:pPr>
    </w:p>
    <w:p w:rsidR="00054C21" w:rsidRDefault="00054C21">
      <w:pPr>
        <w:spacing w:after="120"/>
        <w:ind w:left="360"/>
      </w:pPr>
    </w:p>
    <w:sectPr w:rsidR="00054C2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D83" w:rsidRDefault="00414D83">
      <w:r>
        <w:separator/>
      </w:r>
    </w:p>
  </w:endnote>
  <w:endnote w:type="continuationSeparator" w:id="0">
    <w:p w:rsidR="00414D83" w:rsidRDefault="0041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D83" w:rsidRDefault="00414D83">
      <w:r>
        <w:rPr>
          <w:color w:val="000000"/>
        </w:rPr>
        <w:separator/>
      </w:r>
    </w:p>
  </w:footnote>
  <w:footnote w:type="continuationSeparator" w:id="0">
    <w:p w:rsidR="00414D83" w:rsidRDefault="0041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A6F2C"/>
    <w:multiLevelType w:val="multilevel"/>
    <w:tmpl w:val="81AE7E1C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C0A701D"/>
    <w:multiLevelType w:val="multilevel"/>
    <w:tmpl w:val="BA32A1B8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54C21"/>
    <w:rsid w:val="00054C21"/>
    <w:rsid w:val="00414D83"/>
    <w:rsid w:val="006D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7822B-534D-4954-BF4E-174C93C8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eastAsia="Calibri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rofile/view?id=368362963&amp;trk=nav_responsive_tab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brewer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Brewer Family</dc:creator>
  <cp:lastModifiedBy>Will Brewer</cp:lastModifiedBy>
  <cp:revision>2</cp:revision>
  <dcterms:created xsi:type="dcterms:W3CDTF">2016-03-16T15:36:00Z</dcterms:created>
  <dcterms:modified xsi:type="dcterms:W3CDTF">2016-03-16T15:36:00Z</dcterms:modified>
</cp:coreProperties>
</file>